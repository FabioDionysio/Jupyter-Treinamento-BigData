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3D173" w14:textId="77777777" w:rsidR="00A10484" w:rsidRDefault="00AF6011">
      <w:pPr>
        <w:pStyle w:val="Ttulo"/>
      </w:pPr>
      <w:r>
        <w:t xml:space="preserve">Big Data – Hands On </w:t>
      </w:r>
    </w:p>
    <w:p w14:paraId="24F721F0" w14:textId="77777777" w:rsidR="00855982" w:rsidRPr="00855982" w:rsidRDefault="00AF6011" w:rsidP="00855982">
      <w:pPr>
        <w:pStyle w:val="Ttulo1"/>
      </w:pPr>
      <w:r>
        <w:t>Objetivo</w:t>
      </w:r>
    </w:p>
    <w:p w14:paraId="37DDC316" w14:textId="77777777" w:rsidR="00AF6011" w:rsidRDefault="00AF6011" w:rsidP="00855982">
      <w:r w:rsidRPr="00AF6011">
        <w:t>Este treinamento prático</w:t>
      </w:r>
      <w:r w:rsidR="00C97798">
        <w:t xml:space="preserve"> “</w:t>
      </w:r>
      <w:r>
        <w:t>mão na massa</w:t>
      </w:r>
      <w:r w:rsidR="00C97798">
        <w:t>”</w:t>
      </w:r>
      <w:r>
        <w:t xml:space="preserve"> ao mundo </w:t>
      </w:r>
      <w:r w:rsidRPr="00AF6011">
        <w:t>Big Data oferece uma abordagem exclusiva para ajudá-lo a agir sobre os dados</w:t>
      </w:r>
      <w:r w:rsidR="00C97798">
        <w:t xml:space="preserve"> (Data Mining)</w:t>
      </w:r>
      <w:r w:rsidRPr="00AF6011">
        <w:t xml:space="preserve"> para obter ganhos reais nos negócios. O foco não é o que uma ferramenta pode fazer, mas o que você pode fazer com a saída da ferramenta. Obtenha as habilidades necessárias para armazenar, gerenciar, processar e analisar grandes quantidades de dados</w:t>
      </w:r>
      <w:r w:rsidR="00C97798">
        <w:t>, desenvolver modelos utilizando tecnicas de machine learning (Regressão Logística, Redes Neurais, SVM, Random Forest, Gradient Boosting, XGBoost, entre outras). Tudo isso sobre todo Ecossistema Hadoop(</w:t>
      </w:r>
      <w:r w:rsidR="00C97798" w:rsidRPr="00AF6011">
        <w:t xml:space="preserve">HDFS, YARN/MapReduce, Hive, </w:t>
      </w:r>
      <w:r w:rsidR="00C97798">
        <w:t>Spark</w:t>
      </w:r>
      <w:r w:rsidR="00C97798" w:rsidRPr="00AF6011">
        <w:t>, Pig, Sqoop, entre outras</w:t>
      </w:r>
      <w:r w:rsidR="00C97798">
        <w:t>) e serviços disponíveis da AWS(Clusters, Lambda, Machine Learning, entre outras).</w:t>
      </w:r>
    </w:p>
    <w:p w14:paraId="51920718" w14:textId="77777777" w:rsidR="00AF6011" w:rsidRPr="00855982" w:rsidRDefault="00AF6011" w:rsidP="00AF6011">
      <w:pPr>
        <w:pStyle w:val="Ttulo1"/>
      </w:pPr>
      <w:r>
        <w:t>Requisitos</w:t>
      </w:r>
    </w:p>
    <w:p w14:paraId="6A271755" w14:textId="50BA9757" w:rsidR="00AF6011" w:rsidRDefault="00FC1B13" w:rsidP="00AF6011">
      <w:r>
        <w:t>Recomenda-se</w:t>
      </w:r>
      <w:r w:rsidR="00AF6011" w:rsidRPr="00AF6011">
        <w:t xml:space="preserve"> </w:t>
      </w:r>
      <w:r w:rsidR="00AF6011">
        <w:t>alguma experiência com linguagens de programação (R, Python, SAS, entre outras) e conhecimento</w:t>
      </w:r>
      <w:r w:rsidR="00044692">
        <w:t>s</w:t>
      </w:r>
      <w:r w:rsidR="00AF6011">
        <w:t xml:space="preserve"> básico</w:t>
      </w:r>
      <w:r w:rsidR="00044692">
        <w:t>s</w:t>
      </w:r>
      <w:r w:rsidR="00AF6011">
        <w:t xml:space="preserve"> em estatística.</w:t>
      </w:r>
    </w:p>
    <w:p w14:paraId="78B6FC21" w14:textId="77777777" w:rsidR="00AF6011" w:rsidRDefault="00AF6011" w:rsidP="00AF6011"/>
    <w:p w14:paraId="1EF37F8B" w14:textId="77777777" w:rsidR="00AF6011" w:rsidRPr="00855982" w:rsidRDefault="00AF6011" w:rsidP="00AF6011">
      <w:pPr>
        <w:pStyle w:val="Ttulo1"/>
      </w:pPr>
      <w:r>
        <w:t>Conteúdo</w:t>
      </w:r>
    </w:p>
    <w:p w14:paraId="7E70AD37" w14:textId="77777777" w:rsidR="00AF6011" w:rsidRDefault="00C97798" w:rsidP="00C97798">
      <w:pPr>
        <w:pStyle w:val="PargrafodaLista"/>
        <w:numPr>
          <w:ilvl w:val="0"/>
          <w:numId w:val="30"/>
        </w:numPr>
      </w:pPr>
      <w:r>
        <w:t>Introdução ao Big Data</w:t>
      </w:r>
    </w:p>
    <w:p w14:paraId="43B22040" w14:textId="77777777" w:rsidR="00C97798" w:rsidRDefault="00C97798" w:rsidP="00C97798">
      <w:pPr>
        <w:pStyle w:val="PargrafodaLista"/>
        <w:numPr>
          <w:ilvl w:val="1"/>
          <w:numId w:val="30"/>
        </w:numPr>
      </w:pPr>
      <w:r>
        <w:t>O que é ?</w:t>
      </w:r>
    </w:p>
    <w:p w14:paraId="238C081A" w14:textId="77777777" w:rsidR="00C97798" w:rsidRDefault="00C97798" w:rsidP="00C97798">
      <w:pPr>
        <w:pStyle w:val="PargrafodaLista"/>
        <w:numPr>
          <w:ilvl w:val="1"/>
          <w:numId w:val="30"/>
        </w:numPr>
      </w:pPr>
      <w:r>
        <w:t>Onde é utilizado e por quem ?</w:t>
      </w:r>
    </w:p>
    <w:p w14:paraId="4E1F808C" w14:textId="192AD824" w:rsidR="00C97798" w:rsidRDefault="00C97798" w:rsidP="00C97798">
      <w:pPr>
        <w:pStyle w:val="PargrafodaLista"/>
        <w:numPr>
          <w:ilvl w:val="1"/>
          <w:numId w:val="30"/>
        </w:numPr>
      </w:pPr>
      <w:r>
        <w:t>Como gerar valor com essa tecnologia ?</w:t>
      </w:r>
    </w:p>
    <w:p w14:paraId="1BB2902F" w14:textId="26A7E066" w:rsidR="004D0511" w:rsidRDefault="004D0511" w:rsidP="00C97798">
      <w:pPr>
        <w:pStyle w:val="PargrafodaLista"/>
        <w:numPr>
          <w:ilvl w:val="1"/>
          <w:numId w:val="30"/>
        </w:numPr>
      </w:pPr>
      <w:r>
        <w:t xml:space="preserve">Overview </w:t>
      </w:r>
      <w:r w:rsidR="00A90DE7">
        <w:t xml:space="preserve">Aplicações de </w:t>
      </w:r>
      <w:r>
        <w:t>Machine Learning</w:t>
      </w:r>
      <w:r w:rsidR="00A90DE7">
        <w:t xml:space="preserve"> (</w:t>
      </w:r>
      <w:r w:rsidR="00E970F2">
        <w:t>Cenários</w:t>
      </w:r>
      <w:r w:rsidR="00CC29A8">
        <w:t xml:space="preserve"> Reais)</w:t>
      </w:r>
    </w:p>
    <w:p w14:paraId="004F04B5" w14:textId="77777777" w:rsidR="00D839EE" w:rsidRDefault="00D839EE" w:rsidP="00D839EE">
      <w:pPr>
        <w:pStyle w:val="PargrafodaLista"/>
        <w:ind w:left="1440"/>
      </w:pPr>
    </w:p>
    <w:p w14:paraId="2993500E" w14:textId="7124FBE9" w:rsidR="00C97798" w:rsidRDefault="00C97798" w:rsidP="00C97798">
      <w:pPr>
        <w:pStyle w:val="PargrafodaLista"/>
        <w:numPr>
          <w:ilvl w:val="0"/>
          <w:numId w:val="30"/>
        </w:numPr>
      </w:pPr>
      <w:r>
        <w:t>Arquitetura Big Data</w:t>
      </w:r>
      <w:r w:rsidR="00D801A7">
        <w:t xml:space="preserve"> </w:t>
      </w:r>
      <w:r w:rsidR="00D801A7">
        <w:t>(Laboratório</w:t>
      </w:r>
      <w:r w:rsidR="006419D3">
        <w:t>s</w:t>
      </w:r>
      <w:r w:rsidR="00D801A7">
        <w:t xml:space="preserve"> 01</w:t>
      </w:r>
      <w:r w:rsidR="004164EC">
        <w:t xml:space="preserve"> e 02</w:t>
      </w:r>
      <w:r w:rsidR="00D801A7">
        <w:t>)</w:t>
      </w:r>
    </w:p>
    <w:p w14:paraId="1372F0B8" w14:textId="13416313" w:rsidR="00C97798" w:rsidRDefault="009C7C54" w:rsidP="00C97798">
      <w:pPr>
        <w:pStyle w:val="PargrafodaLista"/>
        <w:numPr>
          <w:ilvl w:val="1"/>
          <w:numId w:val="30"/>
        </w:numPr>
      </w:pPr>
      <w:r>
        <w:t>Visão geral d</w:t>
      </w:r>
      <w:r w:rsidR="00C76C7B">
        <w:t>o</w:t>
      </w:r>
      <w:r>
        <w:t xml:space="preserve">  Ecossistema Big Data</w:t>
      </w:r>
    </w:p>
    <w:p w14:paraId="3B898F32" w14:textId="77777777" w:rsidR="009C7C54" w:rsidRDefault="009C7C54" w:rsidP="009C7C54">
      <w:pPr>
        <w:pStyle w:val="PargrafodaLista"/>
        <w:numPr>
          <w:ilvl w:val="2"/>
          <w:numId w:val="30"/>
        </w:numPr>
      </w:pPr>
      <w:r>
        <w:t xml:space="preserve">Hadoop </w:t>
      </w:r>
    </w:p>
    <w:p w14:paraId="27474E87" w14:textId="77777777" w:rsidR="009C7C54" w:rsidRDefault="009C7C54" w:rsidP="009C7C54">
      <w:pPr>
        <w:pStyle w:val="PargrafodaLista"/>
        <w:numPr>
          <w:ilvl w:val="2"/>
          <w:numId w:val="30"/>
        </w:numPr>
      </w:pPr>
      <w:r>
        <w:t>Teradata + SAS</w:t>
      </w:r>
    </w:p>
    <w:p w14:paraId="759C50F4" w14:textId="0C1BF301" w:rsidR="00C97798" w:rsidRDefault="00C97798" w:rsidP="00C97798">
      <w:pPr>
        <w:pStyle w:val="PargrafodaLista"/>
        <w:numPr>
          <w:ilvl w:val="1"/>
          <w:numId w:val="30"/>
        </w:numPr>
      </w:pPr>
      <w:r>
        <w:t>Configuração de Cluster Hadoop</w:t>
      </w:r>
      <w:r w:rsidR="009C7C54">
        <w:t xml:space="preserve"> </w:t>
      </w:r>
    </w:p>
    <w:p w14:paraId="08DA9E86" w14:textId="77777777" w:rsidR="009C7C54" w:rsidRDefault="009C7C54" w:rsidP="00C97798">
      <w:pPr>
        <w:pStyle w:val="PargrafodaLista"/>
        <w:numPr>
          <w:ilvl w:val="1"/>
          <w:numId w:val="30"/>
        </w:numPr>
      </w:pPr>
      <w:r>
        <w:t>Ferramentas de monitaramento do Cluster (Ganglia e CloudWatch)</w:t>
      </w:r>
    </w:p>
    <w:p w14:paraId="46003426" w14:textId="77777777" w:rsidR="009C7C54" w:rsidRDefault="009C7C54" w:rsidP="00C97798">
      <w:pPr>
        <w:pStyle w:val="PargrafodaLista"/>
        <w:numPr>
          <w:ilvl w:val="1"/>
          <w:numId w:val="30"/>
        </w:numPr>
      </w:pPr>
      <w:r>
        <w:t>Configuração/tipo do Cluster otimizado para diferentes aplicações de Big Data</w:t>
      </w:r>
    </w:p>
    <w:p w14:paraId="10DD7BDC" w14:textId="7C5322FA" w:rsidR="009C7C54" w:rsidRDefault="009C7C54" w:rsidP="00C97798">
      <w:pPr>
        <w:pStyle w:val="PargrafodaLista"/>
        <w:numPr>
          <w:ilvl w:val="1"/>
          <w:numId w:val="30"/>
        </w:numPr>
      </w:pPr>
      <w:r>
        <w:t xml:space="preserve">Otimização de custos utilizando AWS EMR Spot </w:t>
      </w:r>
    </w:p>
    <w:p w14:paraId="5D683D6A" w14:textId="77777777" w:rsidR="000B69D2" w:rsidRDefault="000B69D2" w:rsidP="00C97798">
      <w:pPr>
        <w:pStyle w:val="PargrafodaLista"/>
        <w:numPr>
          <w:ilvl w:val="1"/>
          <w:numId w:val="30"/>
        </w:numPr>
      </w:pPr>
      <w:r>
        <w:t>Ferramentas para Mineração e Visualização dos dados</w:t>
      </w:r>
    </w:p>
    <w:p w14:paraId="2567E0F6" w14:textId="397F22D6" w:rsidR="00C2657F" w:rsidRDefault="00BE3B7B" w:rsidP="000B69D2">
      <w:pPr>
        <w:pStyle w:val="PargrafodaLista"/>
        <w:numPr>
          <w:ilvl w:val="2"/>
          <w:numId w:val="30"/>
        </w:numPr>
      </w:pPr>
      <w:r>
        <w:t xml:space="preserve"> Zeppelin</w:t>
      </w:r>
    </w:p>
    <w:p w14:paraId="1C6BC293" w14:textId="7274323F" w:rsidR="00BE3B7B" w:rsidRDefault="00BE3B7B" w:rsidP="000B69D2">
      <w:pPr>
        <w:pStyle w:val="PargrafodaLista"/>
        <w:numPr>
          <w:ilvl w:val="2"/>
          <w:numId w:val="30"/>
        </w:numPr>
      </w:pPr>
      <w:r>
        <w:t>Jupyter</w:t>
      </w:r>
    </w:p>
    <w:p w14:paraId="6EB89851" w14:textId="6A231D2E" w:rsidR="00D839EE" w:rsidRDefault="00D839EE" w:rsidP="00D839EE"/>
    <w:p w14:paraId="602361B3" w14:textId="4867F0C2" w:rsidR="00D839EE" w:rsidRDefault="00D839EE" w:rsidP="00D839EE"/>
    <w:p w14:paraId="568C2F6C" w14:textId="77777777" w:rsidR="00D839EE" w:rsidRDefault="00D839EE" w:rsidP="00D839EE"/>
    <w:p w14:paraId="09460079" w14:textId="77777777" w:rsidR="00D839EE" w:rsidRDefault="00D839EE" w:rsidP="00D839EE">
      <w:pPr>
        <w:pStyle w:val="PargrafodaLista"/>
        <w:ind w:left="2160"/>
      </w:pPr>
    </w:p>
    <w:p w14:paraId="75C5718F" w14:textId="471E3ECF" w:rsidR="00BE3B7B" w:rsidRDefault="001001FE" w:rsidP="00BE3B7B">
      <w:pPr>
        <w:pStyle w:val="PargrafodaLista"/>
        <w:numPr>
          <w:ilvl w:val="0"/>
          <w:numId w:val="30"/>
        </w:numPr>
      </w:pPr>
      <w:r>
        <w:lastRenderedPageBreak/>
        <w:t>Processamento</w:t>
      </w:r>
      <w:r w:rsidR="00403F8A">
        <w:t xml:space="preserve"> de Grande Volume de Dados </w:t>
      </w:r>
      <w:bookmarkStart w:id="0" w:name="_GoBack"/>
      <w:bookmarkEnd w:id="0"/>
      <w:r w:rsidR="00D801A7">
        <w:t>(Laboratorio 03)</w:t>
      </w:r>
    </w:p>
    <w:p w14:paraId="7F513367" w14:textId="3757CFAC" w:rsidR="001001FE" w:rsidRDefault="00522F73" w:rsidP="001001FE">
      <w:pPr>
        <w:pStyle w:val="PargrafodaLista"/>
        <w:numPr>
          <w:ilvl w:val="1"/>
          <w:numId w:val="30"/>
        </w:numPr>
      </w:pPr>
      <w:r>
        <w:t>Tipos de armazenamento dos dados</w:t>
      </w:r>
    </w:p>
    <w:p w14:paraId="3EC6BAE6" w14:textId="1985D615" w:rsidR="00522F73" w:rsidRDefault="00522F73" w:rsidP="00522F73">
      <w:pPr>
        <w:pStyle w:val="PargrafodaLista"/>
        <w:numPr>
          <w:ilvl w:val="2"/>
          <w:numId w:val="30"/>
        </w:numPr>
      </w:pPr>
      <w:r>
        <w:t>Csv</w:t>
      </w:r>
    </w:p>
    <w:p w14:paraId="2100866F" w14:textId="4243E216" w:rsidR="00522F73" w:rsidRDefault="00522F73" w:rsidP="00522F73">
      <w:pPr>
        <w:pStyle w:val="PargrafodaLista"/>
        <w:numPr>
          <w:ilvl w:val="2"/>
          <w:numId w:val="30"/>
        </w:numPr>
      </w:pPr>
      <w:r>
        <w:t>Parquet</w:t>
      </w:r>
    </w:p>
    <w:p w14:paraId="78CCF1E7" w14:textId="1E3973B4" w:rsidR="004A2FC0" w:rsidRDefault="00067F48" w:rsidP="00CF0CF2">
      <w:pPr>
        <w:pStyle w:val="PargrafodaLista"/>
        <w:numPr>
          <w:ilvl w:val="2"/>
          <w:numId w:val="30"/>
        </w:numPr>
      </w:pPr>
      <w:r>
        <w:t>Json</w:t>
      </w:r>
    </w:p>
    <w:p w14:paraId="2ECBA486" w14:textId="3ABF93D4" w:rsidR="00067F48" w:rsidRDefault="00BC5321" w:rsidP="00067F48">
      <w:pPr>
        <w:pStyle w:val="PargrafodaLista"/>
        <w:numPr>
          <w:ilvl w:val="1"/>
          <w:numId w:val="30"/>
        </w:numPr>
      </w:pPr>
      <w:r>
        <w:t>Extração, Transformação e Carga dos Dados (ETL)</w:t>
      </w:r>
      <w:r w:rsidR="00E430BB">
        <w:t xml:space="preserve"> </w:t>
      </w:r>
    </w:p>
    <w:p w14:paraId="02372BF4" w14:textId="35A649AB" w:rsidR="0013223E" w:rsidRDefault="0013223E" w:rsidP="0013223E">
      <w:pPr>
        <w:pStyle w:val="PargrafodaLista"/>
        <w:numPr>
          <w:ilvl w:val="2"/>
          <w:numId w:val="30"/>
        </w:numPr>
      </w:pPr>
      <w:r>
        <w:t xml:space="preserve">Conversão de CSV para Parquet </w:t>
      </w:r>
    </w:p>
    <w:p w14:paraId="5FA76ADC" w14:textId="1C64902F" w:rsidR="00E430BB" w:rsidRDefault="00660D03" w:rsidP="0013223E">
      <w:pPr>
        <w:pStyle w:val="PargrafodaLista"/>
        <w:numPr>
          <w:ilvl w:val="2"/>
          <w:numId w:val="30"/>
        </w:numPr>
      </w:pPr>
      <w:r>
        <w:t>Conversão de tipo de dado (numerico, string, data, timestamp)</w:t>
      </w:r>
      <w:r>
        <w:tab/>
      </w:r>
    </w:p>
    <w:p w14:paraId="12E0107A" w14:textId="20C3154E" w:rsidR="00660D03" w:rsidRDefault="00E74ADA" w:rsidP="00660D03">
      <w:pPr>
        <w:pStyle w:val="PargrafodaLista"/>
        <w:numPr>
          <w:ilvl w:val="2"/>
          <w:numId w:val="30"/>
        </w:numPr>
      </w:pPr>
      <w:r>
        <w:t>Particionamento</w:t>
      </w:r>
    </w:p>
    <w:p w14:paraId="771516F1" w14:textId="1C01F378" w:rsidR="00E74ADA" w:rsidRDefault="00E74ADA" w:rsidP="00660D03">
      <w:pPr>
        <w:pStyle w:val="PargrafodaLista"/>
        <w:numPr>
          <w:ilvl w:val="2"/>
          <w:numId w:val="30"/>
        </w:numPr>
      </w:pPr>
      <w:r>
        <w:t>Armazenamento (S3</w:t>
      </w:r>
      <w:r w:rsidR="006125C2">
        <w:t xml:space="preserve"> | </w:t>
      </w:r>
      <w:r>
        <w:t>RedShift</w:t>
      </w:r>
      <w:r w:rsidR="006125C2">
        <w:t xml:space="preserve"> | RDS | Teradata)</w:t>
      </w:r>
    </w:p>
    <w:p w14:paraId="11E609A1" w14:textId="77777777" w:rsidR="00D839EE" w:rsidRDefault="00D839EE" w:rsidP="00D839EE">
      <w:pPr>
        <w:pStyle w:val="PargrafodaLista"/>
        <w:ind w:left="2160"/>
      </w:pPr>
    </w:p>
    <w:p w14:paraId="0EB97B26" w14:textId="42835B62" w:rsidR="007F7C56" w:rsidRDefault="007F7C56" w:rsidP="007F7C56">
      <w:pPr>
        <w:pStyle w:val="PargrafodaLista"/>
        <w:numPr>
          <w:ilvl w:val="0"/>
          <w:numId w:val="30"/>
        </w:numPr>
      </w:pPr>
      <w:r>
        <w:t>Mineração dos Dados (Data Mining)</w:t>
      </w:r>
      <w:r w:rsidR="00A000D5">
        <w:t xml:space="preserve"> (Laboratório 04)</w:t>
      </w:r>
    </w:p>
    <w:p w14:paraId="6EE020B8" w14:textId="5DF375EE" w:rsidR="002A54FC" w:rsidRDefault="004A617C" w:rsidP="002A54FC">
      <w:pPr>
        <w:pStyle w:val="PargrafodaLista"/>
        <w:numPr>
          <w:ilvl w:val="1"/>
          <w:numId w:val="30"/>
        </w:numPr>
      </w:pPr>
      <w:r>
        <w:t xml:space="preserve">Introdução </w:t>
      </w:r>
      <w:r w:rsidR="00E84722">
        <w:t>a</w:t>
      </w:r>
      <w:r>
        <w:t>o Aprendizado de Máquina (Machine Learning)</w:t>
      </w:r>
    </w:p>
    <w:p w14:paraId="48BC4C46" w14:textId="3794DFA9" w:rsidR="004A617C" w:rsidRDefault="00DF62FC" w:rsidP="004A617C">
      <w:pPr>
        <w:pStyle w:val="PargrafodaLista"/>
        <w:numPr>
          <w:ilvl w:val="2"/>
          <w:numId w:val="30"/>
        </w:numPr>
      </w:pPr>
      <w:r>
        <w:t>Tipos de Dados</w:t>
      </w:r>
    </w:p>
    <w:p w14:paraId="65553028" w14:textId="3E7E7976" w:rsidR="0011560B" w:rsidRDefault="0011560B" w:rsidP="004A617C">
      <w:pPr>
        <w:pStyle w:val="PargrafodaLista"/>
        <w:numPr>
          <w:ilvl w:val="2"/>
          <w:numId w:val="30"/>
        </w:numPr>
      </w:pPr>
      <w:r>
        <w:t>Visualização dos Dados</w:t>
      </w:r>
    </w:p>
    <w:p w14:paraId="15067265" w14:textId="3723EA07" w:rsidR="00351567" w:rsidRDefault="00351567" w:rsidP="004A617C">
      <w:pPr>
        <w:pStyle w:val="PargrafodaLista"/>
        <w:numPr>
          <w:ilvl w:val="2"/>
          <w:numId w:val="30"/>
        </w:numPr>
      </w:pPr>
      <w:r>
        <w:t>Tratamento dos Dados</w:t>
      </w:r>
    </w:p>
    <w:p w14:paraId="309FCF01" w14:textId="010291AB" w:rsidR="0011560B" w:rsidRDefault="0011560B" w:rsidP="004A617C">
      <w:pPr>
        <w:pStyle w:val="PargrafodaLista"/>
        <w:numPr>
          <w:ilvl w:val="2"/>
          <w:numId w:val="30"/>
        </w:numPr>
      </w:pPr>
      <w:r>
        <w:t>Seleção de Variáveis</w:t>
      </w:r>
    </w:p>
    <w:p w14:paraId="208A24C3" w14:textId="5E76D1A4" w:rsidR="00DF62FC" w:rsidRDefault="00D24F62" w:rsidP="004A617C">
      <w:pPr>
        <w:pStyle w:val="PargrafodaLista"/>
        <w:numPr>
          <w:ilvl w:val="2"/>
          <w:numId w:val="30"/>
        </w:numPr>
      </w:pPr>
      <w:r>
        <w:t>Modelos Supervisionados</w:t>
      </w:r>
      <w:r w:rsidR="00E84722">
        <w:tab/>
      </w:r>
    </w:p>
    <w:p w14:paraId="28E5519B" w14:textId="6739366A" w:rsidR="00E84722" w:rsidRDefault="002C35CC" w:rsidP="00E84722">
      <w:pPr>
        <w:pStyle w:val="PargrafodaLista"/>
        <w:numPr>
          <w:ilvl w:val="3"/>
          <w:numId w:val="30"/>
        </w:numPr>
      </w:pPr>
      <w:r>
        <w:t>Naive Bayes</w:t>
      </w:r>
    </w:p>
    <w:p w14:paraId="21702CC4" w14:textId="067B291D" w:rsidR="002C35CC" w:rsidRDefault="002C35CC" w:rsidP="00E84722">
      <w:pPr>
        <w:pStyle w:val="PargrafodaLista"/>
        <w:numPr>
          <w:ilvl w:val="3"/>
          <w:numId w:val="30"/>
        </w:numPr>
      </w:pPr>
      <w:r>
        <w:t>Regressão Linear</w:t>
      </w:r>
    </w:p>
    <w:p w14:paraId="21043777" w14:textId="079E248E" w:rsidR="00273992" w:rsidRDefault="00273992" w:rsidP="00E84722">
      <w:pPr>
        <w:pStyle w:val="PargrafodaLista"/>
        <w:numPr>
          <w:ilvl w:val="3"/>
          <w:numId w:val="30"/>
        </w:numPr>
      </w:pPr>
      <w:r>
        <w:t>Regressão Logística</w:t>
      </w:r>
    </w:p>
    <w:p w14:paraId="58ED1F9F" w14:textId="498F8748" w:rsidR="00273992" w:rsidRDefault="00273992" w:rsidP="00E84722">
      <w:pPr>
        <w:pStyle w:val="PargrafodaLista"/>
        <w:numPr>
          <w:ilvl w:val="3"/>
          <w:numId w:val="30"/>
        </w:numPr>
      </w:pPr>
      <w:r>
        <w:t>Árvore de Classificação/Regressão</w:t>
      </w:r>
    </w:p>
    <w:p w14:paraId="2245BDFC" w14:textId="4FB59D04" w:rsidR="00273992" w:rsidRDefault="00273992" w:rsidP="00E84722">
      <w:pPr>
        <w:pStyle w:val="PargrafodaLista"/>
        <w:numPr>
          <w:ilvl w:val="3"/>
          <w:numId w:val="30"/>
        </w:numPr>
      </w:pPr>
      <w:r>
        <w:t>Random Forest</w:t>
      </w:r>
      <w:r w:rsidR="002C35CC">
        <w:t xml:space="preserve"> | Gradient Boosting | XGBoost</w:t>
      </w:r>
    </w:p>
    <w:p w14:paraId="055594DF" w14:textId="70589E98" w:rsidR="002C35CC" w:rsidRDefault="002C35CC" w:rsidP="00E84722">
      <w:pPr>
        <w:pStyle w:val="PargrafodaLista"/>
        <w:numPr>
          <w:ilvl w:val="3"/>
          <w:numId w:val="30"/>
        </w:numPr>
      </w:pPr>
      <w:r>
        <w:t>Redes Neurais</w:t>
      </w:r>
    </w:p>
    <w:p w14:paraId="7C2F6101" w14:textId="02D4AF20" w:rsidR="00D24F62" w:rsidRDefault="00D24F62" w:rsidP="004A617C">
      <w:pPr>
        <w:pStyle w:val="PargrafodaLista"/>
        <w:numPr>
          <w:ilvl w:val="2"/>
          <w:numId w:val="30"/>
        </w:numPr>
      </w:pPr>
      <w:r>
        <w:t>Modelos Não Supervisionados</w:t>
      </w:r>
      <w:r w:rsidR="001F686D">
        <w:t xml:space="preserve"> (Clusterização)</w:t>
      </w:r>
    </w:p>
    <w:p w14:paraId="4D2A43C2" w14:textId="357ABF44" w:rsidR="002C35CC" w:rsidRDefault="001F686D" w:rsidP="002C35CC">
      <w:pPr>
        <w:pStyle w:val="PargrafodaLista"/>
        <w:numPr>
          <w:ilvl w:val="3"/>
          <w:numId w:val="30"/>
        </w:numPr>
      </w:pPr>
      <w:r>
        <w:t>K-means</w:t>
      </w:r>
    </w:p>
    <w:p w14:paraId="41086A05" w14:textId="0D87B759" w:rsidR="00292A30" w:rsidRDefault="00292A30" w:rsidP="002C35CC">
      <w:pPr>
        <w:pStyle w:val="PargrafodaLista"/>
        <w:numPr>
          <w:ilvl w:val="3"/>
          <w:numId w:val="30"/>
        </w:numPr>
      </w:pPr>
      <w:r>
        <w:t>Hierarquico</w:t>
      </w:r>
    </w:p>
    <w:p w14:paraId="2A918196" w14:textId="6D0146E5" w:rsidR="00292A30" w:rsidRDefault="00397B0F" w:rsidP="002C35CC">
      <w:pPr>
        <w:pStyle w:val="PargrafodaLista"/>
        <w:numPr>
          <w:ilvl w:val="3"/>
          <w:numId w:val="30"/>
        </w:numPr>
      </w:pPr>
      <w:r>
        <w:t>Fuzzy</w:t>
      </w:r>
    </w:p>
    <w:p w14:paraId="6509BD38" w14:textId="2C6BBACF" w:rsidR="00397B0F" w:rsidRDefault="00397B0F" w:rsidP="002C35CC">
      <w:pPr>
        <w:pStyle w:val="PargrafodaLista"/>
        <w:numPr>
          <w:ilvl w:val="3"/>
          <w:numId w:val="30"/>
        </w:numPr>
      </w:pPr>
      <w:r>
        <w:t>DBSCAN</w:t>
      </w:r>
    </w:p>
    <w:p w14:paraId="3BEA5EC2" w14:textId="471915A0" w:rsidR="00AE60CF" w:rsidRDefault="00566C9D" w:rsidP="00566C9D">
      <w:pPr>
        <w:pStyle w:val="PargrafodaLista"/>
        <w:numPr>
          <w:ilvl w:val="2"/>
          <w:numId w:val="30"/>
        </w:numPr>
      </w:pPr>
      <w:r>
        <w:t>Avaliação de Desempenho dos Modelos</w:t>
      </w:r>
    </w:p>
    <w:p w14:paraId="7C175403" w14:textId="50607562" w:rsidR="00E84722" w:rsidRDefault="00E84722" w:rsidP="004A617C">
      <w:pPr>
        <w:pStyle w:val="PargrafodaLista"/>
        <w:numPr>
          <w:ilvl w:val="2"/>
          <w:numId w:val="30"/>
        </w:numPr>
      </w:pPr>
      <w:r>
        <w:t>Implantação de Modelos</w:t>
      </w:r>
    </w:p>
    <w:p w14:paraId="1F841B30" w14:textId="6CABDAD8" w:rsidR="002C12C9" w:rsidRDefault="002C12C9" w:rsidP="004A617C">
      <w:pPr>
        <w:pStyle w:val="PargrafodaLista"/>
        <w:numPr>
          <w:ilvl w:val="2"/>
          <w:numId w:val="30"/>
        </w:numPr>
      </w:pPr>
      <w:r>
        <w:t>Escoragem Online</w:t>
      </w:r>
    </w:p>
    <w:p w14:paraId="17F78715" w14:textId="30D05596" w:rsidR="002C12C9" w:rsidRDefault="002C12C9" w:rsidP="004A617C">
      <w:pPr>
        <w:pStyle w:val="PargrafodaLista"/>
        <w:numPr>
          <w:ilvl w:val="2"/>
          <w:numId w:val="30"/>
        </w:numPr>
      </w:pPr>
      <w:r>
        <w:t>Escoragem Batch</w:t>
      </w:r>
    </w:p>
    <w:p w14:paraId="43703089" w14:textId="77777777" w:rsidR="00537244" w:rsidRDefault="00537244" w:rsidP="00537244">
      <w:pPr>
        <w:pStyle w:val="PargrafodaLista"/>
        <w:ind w:left="2160"/>
      </w:pPr>
    </w:p>
    <w:p w14:paraId="171F429A" w14:textId="0A8D493F" w:rsidR="002C12C9" w:rsidRDefault="00537244" w:rsidP="002C12C9">
      <w:pPr>
        <w:pStyle w:val="PargrafodaLista"/>
        <w:numPr>
          <w:ilvl w:val="0"/>
          <w:numId w:val="30"/>
        </w:numPr>
      </w:pPr>
      <w:r>
        <w:t>Case de Negócio</w:t>
      </w:r>
      <w:r w:rsidR="00634A37">
        <w:t xml:space="preserve"> (Laboratório 05)</w:t>
      </w:r>
    </w:p>
    <w:p w14:paraId="693F9FEB" w14:textId="6BF624E2" w:rsidR="00EF64E9" w:rsidRDefault="000E75C8" w:rsidP="000E75C8">
      <w:pPr>
        <w:pStyle w:val="PargrafodaLista"/>
        <w:ind w:left="1080"/>
      </w:pPr>
      <w:r>
        <w:t>Neste laboratório é dado ao aluno um caso real de aplicação de problema de Big Data e utilizaremos todas ferramentas apresentadas no cur</w:t>
      </w:r>
      <w:r w:rsidR="00F847F9">
        <w:t>s</w:t>
      </w:r>
      <w:r>
        <w:t xml:space="preserve">o para resolver </w:t>
      </w:r>
      <w:r w:rsidR="00F847F9">
        <w:t xml:space="preserve">o problema. No final medimos </w:t>
      </w:r>
      <w:r w:rsidR="00DF6247">
        <w:t xml:space="preserve">o valor gerado ao negócio por cada solução e premiamos o vencedor com chocolate. </w:t>
      </w:r>
    </w:p>
    <w:p w14:paraId="41CCBD10" w14:textId="77777777" w:rsidR="00FA3CC2" w:rsidRDefault="00FA3CC2" w:rsidP="00EF64E9">
      <w:pPr>
        <w:pStyle w:val="PargrafodaLista"/>
        <w:ind w:left="1440"/>
      </w:pPr>
    </w:p>
    <w:p w14:paraId="021EB49D" w14:textId="0ED488B5" w:rsidR="00537244" w:rsidRDefault="00634A37" w:rsidP="00537244">
      <w:pPr>
        <w:pStyle w:val="PargrafodaLista"/>
        <w:numPr>
          <w:ilvl w:val="1"/>
          <w:numId w:val="30"/>
        </w:numPr>
      </w:pPr>
      <w:r>
        <w:t>Entendimento d</w:t>
      </w:r>
      <w:r w:rsidR="00EF64E9">
        <w:t>o</w:t>
      </w:r>
      <w:r>
        <w:t xml:space="preserve"> problema de negócio</w:t>
      </w:r>
    </w:p>
    <w:p w14:paraId="2EAF2284" w14:textId="22C45A85" w:rsidR="00634A37" w:rsidRDefault="00FA3CC2" w:rsidP="00537244">
      <w:pPr>
        <w:pStyle w:val="PargrafodaLista"/>
        <w:numPr>
          <w:ilvl w:val="1"/>
          <w:numId w:val="30"/>
        </w:numPr>
      </w:pPr>
      <w:r>
        <w:t>Desenvolvimento do Modelo</w:t>
      </w:r>
    </w:p>
    <w:p w14:paraId="61D15BA8" w14:textId="09D35001" w:rsidR="00AE60CF" w:rsidRDefault="00AE60CF" w:rsidP="00537244">
      <w:pPr>
        <w:pStyle w:val="PargrafodaLista"/>
        <w:numPr>
          <w:ilvl w:val="1"/>
          <w:numId w:val="30"/>
        </w:numPr>
      </w:pPr>
      <w:r>
        <w:t>Avaliação do modelo</w:t>
      </w:r>
    </w:p>
    <w:p w14:paraId="0AB0DE4E" w14:textId="3E006CDB" w:rsidR="00AE60CF" w:rsidRDefault="00AE60CF" w:rsidP="00537244">
      <w:pPr>
        <w:pStyle w:val="PargrafodaLista"/>
        <w:numPr>
          <w:ilvl w:val="1"/>
          <w:numId w:val="30"/>
        </w:numPr>
      </w:pPr>
      <w:r>
        <w:t>Aplicação</w:t>
      </w:r>
    </w:p>
    <w:p w14:paraId="6ABB9217" w14:textId="0EB000F1" w:rsidR="002A54FC" w:rsidRDefault="00AE60CF" w:rsidP="00683A99">
      <w:pPr>
        <w:pStyle w:val="PargrafodaLista"/>
        <w:numPr>
          <w:ilvl w:val="1"/>
          <w:numId w:val="30"/>
        </w:numPr>
      </w:pPr>
      <w:r>
        <w:t xml:space="preserve">Entrega </w:t>
      </w:r>
    </w:p>
    <w:p w14:paraId="13054726" w14:textId="617293F3" w:rsidR="004A2FC0" w:rsidRPr="00855982" w:rsidRDefault="004A2FC0" w:rsidP="004A2FC0">
      <w:pPr>
        <w:ind w:left="1980"/>
      </w:pPr>
    </w:p>
    <w:sectPr w:rsidR="004A2FC0" w:rsidRPr="00855982" w:rsidSect="00855982">
      <w:footerReference w:type="default" r:id="rId10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C39A9" w14:textId="77777777" w:rsidR="00AF6011" w:rsidRDefault="00AF6011" w:rsidP="00855982">
      <w:pPr>
        <w:spacing w:after="0" w:line="240" w:lineRule="auto"/>
      </w:pPr>
      <w:r>
        <w:separator/>
      </w:r>
    </w:p>
  </w:endnote>
  <w:endnote w:type="continuationSeparator" w:id="0">
    <w:p w14:paraId="049F62B1" w14:textId="77777777" w:rsidR="00AF6011" w:rsidRDefault="00AF6011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FF6F3C" w14:textId="77777777" w:rsidR="00855982" w:rsidRDefault="00855982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D1749B">
          <w:rPr>
            <w:noProof/>
            <w:lang w:val="pt-BR" w:bidi="pt-BR"/>
          </w:rPr>
          <w:t>1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8BE7F" w14:textId="77777777" w:rsidR="00AF6011" w:rsidRDefault="00AF6011" w:rsidP="00855982">
      <w:pPr>
        <w:spacing w:after="0" w:line="240" w:lineRule="auto"/>
      </w:pPr>
      <w:r>
        <w:separator/>
      </w:r>
    </w:p>
  </w:footnote>
  <w:footnote w:type="continuationSeparator" w:id="0">
    <w:p w14:paraId="18F5DC88" w14:textId="77777777" w:rsidR="00AF6011" w:rsidRDefault="00AF6011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0DF3EB3"/>
    <w:multiLevelType w:val="hybridMultilevel"/>
    <w:tmpl w:val="41DE51E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7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11"/>
    <w:rsid w:val="0001108B"/>
    <w:rsid w:val="00044692"/>
    <w:rsid w:val="00067F48"/>
    <w:rsid w:val="000B69D2"/>
    <w:rsid w:val="000E75C8"/>
    <w:rsid w:val="001001FE"/>
    <w:rsid w:val="0011560B"/>
    <w:rsid w:val="0013223E"/>
    <w:rsid w:val="001D4362"/>
    <w:rsid w:val="001F686D"/>
    <w:rsid w:val="00273992"/>
    <w:rsid w:val="00292A30"/>
    <w:rsid w:val="002A54FC"/>
    <w:rsid w:val="002C12C9"/>
    <w:rsid w:val="002C35CC"/>
    <w:rsid w:val="00315CE9"/>
    <w:rsid w:val="00351567"/>
    <w:rsid w:val="003753AF"/>
    <w:rsid w:val="00397B0F"/>
    <w:rsid w:val="00403F8A"/>
    <w:rsid w:val="004164EC"/>
    <w:rsid w:val="004A2FC0"/>
    <w:rsid w:val="004A617C"/>
    <w:rsid w:val="004D0511"/>
    <w:rsid w:val="00522F73"/>
    <w:rsid w:val="00537244"/>
    <w:rsid w:val="00566C9D"/>
    <w:rsid w:val="0057374F"/>
    <w:rsid w:val="005D7295"/>
    <w:rsid w:val="006125C2"/>
    <w:rsid w:val="00634A37"/>
    <w:rsid w:val="006419D3"/>
    <w:rsid w:val="00660D03"/>
    <w:rsid w:val="007833A7"/>
    <w:rsid w:val="007F7C56"/>
    <w:rsid w:val="008055F1"/>
    <w:rsid w:val="00855982"/>
    <w:rsid w:val="009C7C54"/>
    <w:rsid w:val="00A000D5"/>
    <w:rsid w:val="00A10484"/>
    <w:rsid w:val="00A90DE7"/>
    <w:rsid w:val="00AE60CF"/>
    <w:rsid w:val="00AF6011"/>
    <w:rsid w:val="00BC5321"/>
    <w:rsid w:val="00BE3B7B"/>
    <w:rsid w:val="00C2657F"/>
    <w:rsid w:val="00C76C7B"/>
    <w:rsid w:val="00C97798"/>
    <w:rsid w:val="00CC29A8"/>
    <w:rsid w:val="00D1749B"/>
    <w:rsid w:val="00D24F62"/>
    <w:rsid w:val="00D801A7"/>
    <w:rsid w:val="00D839EE"/>
    <w:rsid w:val="00DF6247"/>
    <w:rsid w:val="00DF62FC"/>
    <w:rsid w:val="00E430BB"/>
    <w:rsid w:val="00E74ADA"/>
    <w:rsid w:val="00E84722"/>
    <w:rsid w:val="00E970F2"/>
    <w:rsid w:val="00EF64E9"/>
    <w:rsid w:val="00F847F9"/>
    <w:rsid w:val="00FA3CC2"/>
    <w:rsid w:val="00FC1B13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AD887"/>
  <w15:chartTrackingRefBased/>
  <w15:docId w15:val="{436F2AE3-681C-421A-B58F-57BDE77E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Ttulo1">
    <w:name w:val="heading 1"/>
    <w:basedOn w:val="Normal"/>
    <w:next w:val="Normal"/>
    <w:link w:val="Ttulo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855982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5982"/>
  </w:style>
  <w:style w:type="character" w:customStyle="1" w:styleId="Ttulo1Char">
    <w:name w:val="Título 1 Char"/>
    <w:basedOn w:val="Fontepargpadro"/>
    <w:link w:val="Ttu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Rodap">
    <w:name w:val="footer"/>
    <w:basedOn w:val="Normal"/>
    <w:link w:val="RodapChar"/>
    <w:uiPriority w:val="99"/>
    <w:unhideWhenUsed/>
    <w:rsid w:val="00855982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5982"/>
  </w:style>
  <w:style w:type="paragraph" w:styleId="Legenda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4362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1D4362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1D4362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1D4362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D4362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43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4362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1D4362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D4362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D4362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D4362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1D4362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D4362"/>
    <w:rPr>
      <w:rFonts w:ascii="Consolas" w:hAnsi="Consolas"/>
      <w:szCs w:val="21"/>
    </w:rPr>
  </w:style>
  <w:style w:type="paragraph" w:styleId="Textoembloco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HiperlinkVisitado">
    <w:name w:val="FollowedHyperlink"/>
    <w:basedOn w:val="Fontepargpadro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Fontepargpadro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TextodoEspaoReservado">
    <w:name w:val="Placeholder Text"/>
    <w:basedOn w:val="Fontepargpadro"/>
    <w:uiPriority w:val="99"/>
    <w:semiHidden/>
    <w:rsid w:val="007833A7"/>
    <w:rPr>
      <w:color w:val="595959" w:themeColor="text1" w:themeTint="A6"/>
    </w:rPr>
  </w:style>
  <w:style w:type="character" w:styleId="nfaseIntensa">
    <w:name w:val="Intense Emphasis"/>
    <w:basedOn w:val="Fontepargpadro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FD262C"/>
    <w:rPr>
      <w:i/>
      <w:iCs/>
      <w:color w:val="B35E06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PargrafodaLista">
    <w:name w:val="List Paragraph"/>
    <w:basedOn w:val="Normal"/>
    <w:uiPriority w:val="34"/>
    <w:unhideWhenUsed/>
    <w:qFormat/>
    <w:rsid w:val="00C97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jfis\AppData\Roaming\Microsoft\Template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4873beb7-5857-4685-be1f-d57550cc96cc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Relatório (em branco)</Template>
  <TotalTime>66</TotalTime>
  <Pages>2</Pages>
  <Words>423</Words>
  <Characters>2287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bruno jardim</dc:creator>
  <cp:lastModifiedBy>bruno jardim</cp:lastModifiedBy>
  <cp:revision>56</cp:revision>
  <dcterms:created xsi:type="dcterms:W3CDTF">2018-09-06T12:26:00Z</dcterms:created>
  <dcterms:modified xsi:type="dcterms:W3CDTF">2018-09-06T13:32:00Z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